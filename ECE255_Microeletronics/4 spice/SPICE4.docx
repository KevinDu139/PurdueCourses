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8F" w:rsidRDefault="00E0617D">
      <w:r>
        <w:rPr>
          <w:noProof/>
        </w:rPr>
        <w:drawing>
          <wp:inline distT="0" distB="0" distL="0" distR="0">
            <wp:extent cx="5935980" cy="7919720"/>
            <wp:effectExtent l="0" t="0" r="7620" b="5080"/>
            <wp:docPr id="1" name="Picture 1" descr="Z:\ECE255\4 spice\IMG_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ECE255\4 spice\IMG_19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35980" cy="3115310"/>
            <wp:effectExtent l="0" t="0" r="7620" b="8890"/>
            <wp:docPr id="2" name="Picture 2" descr="Z:\ECE255\4 spice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ECE255\4 spice\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28360" cy="3045460"/>
            <wp:effectExtent l="0" t="0" r="0" b="2540"/>
            <wp:docPr id="3" name="Picture 3" descr="Z:\ECE255\4 spice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ECE255\4 spice\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AC"/>
    <w:rsid w:val="000D2B0A"/>
    <w:rsid w:val="00A1558E"/>
    <w:rsid w:val="00A717AC"/>
    <w:rsid w:val="00E0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5F77D09E</Template>
  <TotalTime>1</TotalTime>
  <Pages>2</Pages>
  <Words>0</Words>
  <Characters>3</Characters>
  <Application>Microsoft Office Word</Application>
  <DocSecurity>0</DocSecurity>
  <Lines>1</Lines>
  <Paragraphs>1</Paragraphs>
  <ScaleCrop>false</ScaleCrop>
  <Company>Engineering Computer Network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Qiu, Tian</cp:lastModifiedBy>
  <cp:revision>2</cp:revision>
  <dcterms:created xsi:type="dcterms:W3CDTF">2015-04-27T04:13:00Z</dcterms:created>
  <dcterms:modified xsi:type="dcterms:W3CDTF">2015-04-27T04:14:00Z</dcterms:modified>
</cp:coreProperties>
</file>